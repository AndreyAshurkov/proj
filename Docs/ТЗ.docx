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4E2" w:rsidRDefault="00F704E2" w:rsidP="00B75F5D">
      <w:pPr>
        <w:jc w:val="center"/>
      </w:pPr>
      <w:r>
        <w:t>Введение</w:t>
      </w:r>
    </w:p>
    <w:p w:rsidR="00F704E2" w:rsidRDefault="00F704E2" w:rsidP="00B75F5D">
      <w:pPr>
        <w:pStyle w:val="a3"/>
        <w:numPr>
          <w:ilvl w:val="0"/>
          <w:numId w:val="1"/>
        </w:numPr>
        <w:jc w:val="center"/>
      </w:pPr>
      <w:r>
        <w:t>Назначение</w:t>
      </w:r>
    </w:p>
    <w:p w:rsidR="00B75F5D" w:rsidRDefault="00F704E2" w:rsidP="00B75F5D">
      <w:pPr>
        <w:ind w:firstLine="360"/>
      </w:pPr>
      <w:r>
        <w:t xml:space="preserve">Настоящий документ является Техническим Заданием к проекту </w:t>
      </w:r>
      <w:r w:rsidRPr="00F704E2">
        <w:t>“</w:t>
      </w:r>
      <w:r>
        <w:t>Система покупки электронных авиабилетов</w:t>
      </w:r>
      <w:r w:rsidRPr="00F704E2">
        <w:t>”.</w:t>
      </w:r>
      <w:r>
        <w:t xml:space="preserve"> В него входят общие сведения о проекте, цель и задачи разработки, требования, пользовательские истории, описание базы данных и информация об интерфейсе. По ходу разработки документ может подвергаться изменениям и уточнениям. </w:t>
      </w:r>
    </w:p>
    <w:p w:rsidR="00B75F5D" w:rsidRDefault="00B75F5D" w:rsidP="00B75F5D">
      <w:pPr>
        <w:ind w:firstLine="360"/>
      </w:pPr>
      <w:r>
        <w:t>Документ предназначен для использования заказчика и исполнителя. Все изменения и уточнения обязательно согласуются и утверждаются с заказчиком.</w:t>
      </w:r>
    </w:p>
    <w:p w:rsidR="00B75F5D" w:rsidRDefault="00B75F5D" w:rsidP="00B75F5D">
      <w:pPr>
        <w:pStyle w:val="a3"/>
        <w:numPr>
          <w:ilvl w:val="0"/>
          <w:numId w:val="1"/>
        </w:numPr>
        <w:jc w:val="center"/>
      </w:pPr>
      <w:r>
        <w:t>Область действия</w:t>
      </w:r>
    </w:p>
    <w:p w:rsidR="00F704E2" w:rsidRDefault="00B75F5D" w:rsidP="00B75F5D">
      <w:pPr>
        <w:ind w:firstLine="360"/>
      </w:pPr>
      <w:r>
        <w:t>Документ описывает “Систему покупки электронных авиабилетов</w:t>
      </w:r>
      <w:r w:rsidRPr="00F704E2">
        <w:t>”</w:t>
      </w:r>
      <w:r>
        <w:t>, ориентированную на продажу эле</w:t>
      </w:r>
      <w:r w:rsidR="00800D6F">
        <w:t>ктронных авиабилетов. Сайт будет состоят из (?)</w:t>
      </w:r>
    </w:p>
    <w:p w:rsidR="00B75F5D" w:rsidRDefault="00B75F5D" w:rsidP="00B75F5D">
      <w:pPr>
        <w:ind w:firstLine="360"/>
      </w:pPr>
      <w:r>
        <w:t xml:space="preserve">Авторизованный пользователь может выбрать нужный билет (пункт вылета/назначения, время, дата, класс мест (если есть)) и выкупить его. </w:t>
      </w:r>
    </w:p>
    <w:p w:rsidR="00B75F5D" w:rsidRDefault="007E30B4" w:rsidP="00B75F5D">
      <w:pPr>
        <w:ind w:firstLine="360"/>
      </w:pPr>
      <w:r>
        <w:t>Сайт предоставляет пользователю понятный и удобный интерфейс и должен обладать продуманным сервисом поиска и сортировки информации.</w:t>
      </w:r>
    </w:p>
    <w:p w:rsidR="007E30B4" w:rsidRDefault="007E30B4" w:rsidP="00B75F5D">
      <w:pPr>
        <w:ind w:firstLine="360"/>
      </w:pPr>
      <w:r>
        <w:t>В системе будут пользователи с двумя ролями: администратор и обычный пользователь. Во избежание каких-либо конфликтов, расписание, стоимость и остальную информацию будет редактировать только администратор</w:t>
      </w:r>
      <w:r w:rsidR="00800D6F">
        <w:t>.</w:t>
      </w:r>
    </w:p>
    <w:p w:rsidR="00800D6F" w:rsidRDefault="00800D6F" w:rsidP="00800D6F">
      <w:pPr>
        <w:pStyle w:val="a3"/>
        <w:numPr>
          <w:ilvl w:val="0"/>
          <w:numId w:val="1"/>
        </w:numPr>
        <w:jc w:val="center"/>
      </w:pPr>
      <w:r>
        <w:t>Словарь</w:t>
      </w:r>
    </w:p>
    <w:p w:rsidR="00800D6F" w:rsidRDefault="00800D6F" w:rsidP="00800D6F">
      <w:pPr>
        <w:pStyle w:val="a3"/>
      </w:pPr>
    </w:p>
    <w:p w:rsidR="00800D6F" w:rsidRDefault="00800D6F" w:rsidP="00F92DCB">
      <w:pPr>
        <w:pStyle w:val="a3"/>
        <w:numPr>
          <w:ilvl w:val="0"/>
          <w:numId w:val="2"/>
        </w:numPr>
      </w:pPr>
      <w:r>
        <w:t>CSS - формальный язык описания внешнего вида документа, написанного с использованием языка разметки.</w:t>
      </w:r>
    </w:p>
    <w:p w:rsidR="00800D6F" w:rsidRDefault="00800D6F" w:rsidP="00F92DCB">
      <w:pPr>
        <w:pStyle w:val="a3"/>
        <w:numPr>
          <w:ilvl w:val="0"/>
          <w:numId w:val="2"/>
        </w:numPr>
      </w:pPr>
      <w:r>
        <w:t>HTML - стандартный язык разметки документов в Интернете.</w:t>
      </w:r>
    </w:p>
    <w:p w:rsidR="00800D6F" w:rsidRDefault="00800D6F" w:rsidP="00F92DCB">
      <w:pPr>
        <w:pStyle w:val="a3"/>
        <w:numPr>
          <w:ilvl w:val="0"/>
          <w:numId w:val="2"/>
        </w:numPr>
      </w:pPr>
      <w:r>
        <w:t>URL - единообразный локатор (определитель местонахождения) ресурса. URL служит стандартизированным способом записи адреса ресурса в сети Интернет.</w:t>
      </w:r>
    </w:p>
    <w:p w:rsidR="00800D6F" w:rsidRDefault="00800D6F" w:rsidP="00F92DCB">
      <w:pPr>
        <w:pStyle w:val="a3"/>
        <w:numPr>
          <w:ilvl w:val="0"/>
          <w:numId w:val="2"/>
        </w:numPr>
      </w:pPr>
      <w:r>
        <w:t>СУБД -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:rsidR="00F92DCB" w:rsidRDefault="00F92DCB" w:rsidP="00F92DCB">
      <w:pPr>
        <w:pStyle w:val="a3"/>
        <w:numPr>
          <w:ilvl w:val="0"/>
          <w:numId w:val="2"/>
        </w:numPr>
      </w:pPr>
      <w:proofErr w:type="spellStart"/>
      <w:r>
        <w:t>Бэкенд</w:t>
      </w:r>
      <w:proofErr w:type="spellEnd"/>
      <w:r>
        <w:t xml:space="preserve"> — все, что работает на сервере, то есть «не в браузере» или «на компьютере, подсоединенном к сети (обычно к Интернету), который отвечает на сообщения от других компьютеров».</w:t>
      </w:r>
    </w:p>
    <w:p w:rsidR="00F92DCB" w:rsidRDefault="00F92DCB" w:rsidP="00F92DCB">
      <w:pPr>
        <w:pStyle w:val="a3"/>
        <w:numPr>
          <w:ilvl w:val="0"/>
          <w:numId w:val="2"/>
        </w:numPr>
      </w:pPr>
      <w:r>
        <w:t>Сервер — 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</w:t>
      </w:r>
    </w:p>
    <w:p w:rsidR="00F92DCB" w:rsidRDefault="00F92DCB" w:rsidP="00F92DCB">
      <w:pPr>
        <w:pStyle w:val="a3"/>
        <w:numPr>
          <w:ilvl w:val="0"/>
          <w:numId w:val="2"/>
        </w:numPr>
      </w:pPr>
      <w:r>
        <w:t>Операционная система — комплекс взаимосвязанных программ, предназначенных для управления ресурсами компьютера и организации взаимодействия с пользователем.</w:t>
      </w:r>
    </w:p>
    <w:p w:rsidR="00F92DCB" w:rsidRDefault="00F92DCB" w:rsidP="00F92DCB">
      <w:pPr>
        <w:pStyle w:val="a3"/>
        <w:numPr>
          <w:ilvl w:val="0"/>
          <w:numId w:val="2"/>
        </w:numPr>
      </w:pPr>
      <w:r>
        <w:t>Интерпретатор — программа, выполняющая построчный анализ, обработку и выполнение исходного кода программы или запроса.</w:t>
      </w:r>
    </w:p>
    <w:p w:rsidR="00F92DCB" w:rsidRDefault="00F92DCB" w:rsidP="00F92DCB">
      <w:pPr>
        <w:pStyle w:val="a3"/>
        <w:numPr>
          <w:ilvl w:val="0"/>
          <w:numId w:val="2"/>
        </w:numPr>
      </w:pPr>
      <w:r>
        <w:t>База данных — это организованная структура, предназначенная для хранения, изменения и обработки взаимосвязанной информации, преимущественно больших объемов</w:t>
      </w:r>
    </w:p>
    <w:p w:rsidR="00800D6F" w:rsidRDefault="00800D6F" w:rsidP="00800D6F">
      <w:pPr>
        <w:jc w:val="center"/>
      </w:pPr>
    </w:p>
    <w:p w:rsidR="00800D6F" w:rsidRPr="00800D6F" w:rsidRDefault="00800D6F" w:rsidP="00800D6F">
      <w:pPr>
        <w:tabs>
          <w:tab w:val="left" w:pos="5316"/>
        </w:tabs>
      </w:pPr>
    </w:p>
    <w:p w:rsidR="00F92DCB" w:rsidRPr="00F92DCB" w:rsidRDefault="00F92DCB" w:rsidP="00F92DCB">
      <w:pPr>
        <w:tabs>
          <w:tab w:val="left" w:pos="2820"/>
        </w:tabs>
        <w:jc w:val="center"/>
      </w:pPr>
      <w:r>
        <w:t>4</w:t>
      </w:r>
      <w:r w:rsidRPr="00F92DCB">
        <w:t>. Технические требования к сайту и программному обеспечению</w:t>
      </w:r>
      <w:bookmarkStart w:id="0" w:name="_GoBack"/>
      <w:bookmarkEnd w:id="0"/>
    </w:p>
    <w:p w:rsidR="00F92DCB" w:rsidRPr="00F92DCB" w:rsidRDefault="00F92DCB" w:rsidP="00F92DCB">
      <w:pPr>
        <w:tabs>
          <w:tab w:val="left" w:pos="2820"/>
        </w:tabs>
      </w:pPr>
      <w:r>
        <w:t>1.</w:t>
      </w:r>
      <w:r w:rsidRPr="00F92DCB">
        <w:t xml:space="preserve"> Общие требования</w:t>
      </w:r>
    </w:p>
    <w:p w:rsidR="00F92DCB" w:rsidRPr="00F92DCB" w:rsidRDefault="00F92DCB" w:rsidP="00F92DCB">
      <w:pPr>
        <w:tabs>
          <w:tab w:val="left" w:pos="2820"/>
        </w:tabs>
      </w:pPr>
      <w:r w:rsidRPr="00F92DCB">
        <w:lastRenderedPageBreak/>
        <w:t xml:space="preserve">* </w:t>
      </w:r>
      <w:proofErr w:type="spellStart"/>
      <w:r w:rsidRPr="00F92DCB">
        <w:t>Кроссбраузерность</w:t>
      </w:r>
      <w:proofErr w:type="spellEnd"/>
      <w:r w:rsidRPr="00F92DCB">
        <w:t>. Сайт должен корректно отображаться в следующих версиях указанных браузеров:</w:t>
      </w:r>
    </w:p>
    <w:p w:rsidR="00F92DCB" w:rsidRPr="00F92DCB" w:rsidRDefault="00F92DCB" w:rsidP="00F92DCB">
      <w:pPr>
        <w:tabs>
          <w:tab w:val="left" w:pos="2820"/>
        </w:tabs>
        <w:rPr>
          <w:lang w:val="en-US"/>
        </w:rPr>
      </w:pPr>
      <w:proofErr w:type="gramStart"/>
      <w:r w:rsidRPr="00F92DCB">
        <w:rPr>
          <w:lang w:val="en-US"/>
        </w:rPr>
        <w:t>o</w:t>
      </w:r>
      <w:proofErr w:type="gramEnd"/>
      <w:r w:rsidRPr="00F92DCB">
        <w:t xml:space="preserve"> </w:t>
      </w:r>
      <w:r w:rsidRPr="00F92DCB">
        <w:rPr>
          <w:lang w:val="en-US"/>
        </w:rPr>
        <w:t>Internet</w:t>
      </w:r>
      <w:r w:rsidRPr="00F92DCB">
        <w:t xml:space="preserve"> </w:t>
      </w:r>
      <w:r w:rsidRPr="00F92DCB">
        <w:rPr>
          <w:lang w:val="en-US"/>
        </w:rPr>
        <w:t>Explorer</w:t>
      </w:r>
      <w:r w:rsidRPr="00F92DCB">
        <w:t xml:space="preserve"> (версия 10</w:t>
      </w:r>
      <w:r w:rsidRPr="00F92DCB">
        <w:rPr>
          <w:lang w:val="en-US"/>
        </w:rPr>
        <w:t xml:space="preserve">.0 </w:t>
      </w:r>
      <w:r w:rsidRPr="00F92DCB">
        <w:t>и</w:t>
      </w:r>
      <w:r w:rsidRPr="00F92DCB">
        <w:rPr>
          <w:lang w:val="en-US"/>
        </w:rPr>
        <w:t xml:space="preserve"> </w:t>
      </w:r>
      <w:r w:rsidRPr="00F92DCB">
        <w:t>выше</w:t>
      </w:r>
      <w:r w:rsidRPr="00F92DCB">
        <w:rPr>
          <w:lang w:val="en-US"/>
        </w:rPr>
        <w:t>)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 xml:space="preserve">o </w:t>
      </w:r>
      <w:proofErr w:type="spellStart"/>
      <w:r w:rsidRPr="00F92DCB">
        <w:t>Mozilla</w:t>
      </w:r>
      <w:proofErr w:type="spellEnd"/>
      <w:r w:rsidRPr="00F92DCB">
        <w:t xml:space="preserve"> </w:t>
      </w:r>
      <w:proofErr w:type="spellStart"/>
      <w:r w:rsidRPr="00F92DCB">
        <w:t>Firefox</w:t>
      </w:r>
      <w:proofErr w:type="spellEnd"/>
      <w:r w:rsidRPr="00F92DCB">
        <w:t xml:space="preserve"> (версия 30.0 и выше)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 xml:space="preserve">o </w:t>
      </w:r>
      <w:proofErr w:type="spellStart"/>
      <w:r w:rsidRPr="00F92DCB">
        <w:t>Opera</w:t>
      </w:r>
      <w:proofErr w:type="spellEnd"/>
      <w:r w:rsidRPr="00F92DCB">
        <w:t xml:space="preserve"> (версия 13.0 и выше)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 xml:space="preserve">o </w:t>
      </w:r>
      <w:proofErr w:type="spellStart"/>
      <w:r w:rsidRPr="00F92DCB">
        <w:t>Apple</w:t>
      </w:r>
      <w:proofErr w:type="spellEnd"/>
      <w:r w:rsidRPr="00F92DCB">
        <w:t xml:space="preserve"> </w:t>
      </w:r>
      <w:proofErr w:type="spellStart"/>
      <w:r w:rsidRPr="00F92DCB">
        <w:t>Safari</w:t>
      </w:r>
      <w:proofErr w:type="spellEnd"/>
      <w:r w:rsidRPr="00F92DCB">
        <w:t xml:space="preserve"> (версия 7.0 и выше)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 xml:space="preserve">o </w:t>
      </w:r>
      <w:proofErr w:type="spellStart"/>
      <w:r w:rsidRPr="00F92DCB">
        <w:t>Google</w:t>
      </w:r>
      <w:proofErr w:type="spellEnd"/>
      <w:r w:rsidRPr="00F92DCB">
        <w:t xml:space="preserve"> </w:t>
      </w:r>
      <w:proofErr w:type="spellStart"/>
      <w:r w:rsidRPr="00F92DCB">
        <w:t>Chrome</w:t>
      </w:r>
      <w:proofErr w:type="spellEnd"/>
      <w:r w:rsidRPr="00F92DCB">
        <w:t xml:space="preserve"> (версия 36.0 и выше)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Каждая страница сайта должна иметь уникальный и понятный URL.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Реализуемые языковые версии: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o Русская версия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Сайт должен обеспечивать корректную обработку аварийных ситуаций, вызванных неверными действиями пользователей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Интерфейсы сайта должны адаптироваться под изменение разрешения экрана. Минимальное поддерживаемое разрешение – 1024 пикселей по ширине.</w:t>
      </w:r>
    </w:p>
    <w:p w:rsidR="00F92DCB" w:rsidRDefault="00F92DCB" w:rsidP="00F92DCB">
      <w:pPr>
        <w:tabs>
          <w:tab w:val="left" w:pos="2820"/>
        </w:tabs>
      </w:pPr>
      <w:r>
        <w:t>2.</w:t>
      </w:r>
      <w:r w:rsidRPr="00F92DCB">
        <w:t xml:space="preserve"> Системные требования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 xml:space="preserve">* Функции и сценарии системы должны написана на языке </w:t>
      </w:r>
      <w:proofErr w:type="spellStart"/>
      <w:r w:rsidRPr="00F92DCB">
        <w:t>Python</w:t>
      </w:r>
      <w:proofErr w:type="spellEnd"/>
      <w:r w:rsidRPr="00F92DCB">
        <w:t>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 xml:space="preserve">* При разработке должен быть использован </w:t>
      </w:r>
      <w:proofErr w:type="spellStart"/>
      <w:r w:rsidRPr="00F92DCB">
        <w:t>Java-Bootstrap</w:t>
      </w:r>
      <w:proofErr w:type="spellEnd"/>
    </w:p>
    <w:p w:rsidR="00F92DCB" w:rsidRPr="00F92DCB" w:rsidRDefault="00F92DCB" w:rsidP="00F92DCB">
      <w:pPr>
        <w:tabs>
          <w:tab w:val="left" w:pos="2820"/>
        </w:tabs>
      </w:pPr>
      <w:r>
        <w:t xml:space="preserve">3. </w:t>
      </w:r>
      <w:r w:rsidRPr="00F92DCB">
        <w:t>Требования к верстке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Страницы сайта должны быть выполнены в соответствии с последними действующими версиями стандартов HTML 4, 5 и CSS 2, 3. Документ должен иметь блочную верстку. Вложенные блоки следует отмечать отступами. Для отступов следует использовать табуляцию.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Определение стилей должно быть вынесено в отдельные файлы style.css.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Все теги должны быть прописаны в нижнем регистре.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Должна применяться кодировка UTF-8.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 xml:space="preserve">* Для всех статических страниц и элементов </w:t>
      </w:r>
      <w:proofErr w:type="spellStart"/>
      <w:r w:rsidRPr="00F92DCB">
        <w:t>инфоблоков</w:t>
      </w:r>
      <w:proofErr w:type="spellEnd"/>
      <w:r w:rsidRPr="00F92DCB">
        <w:t xml:space="preserve"> на сайте должна быть возможность задавать </w:t>
      </w:r>
      <w:proofErr w:type="spellStart"/>
      <w:r w:rsidRPr="00F92DCB">
        <w:t>метатеги</w:t>
      </w:r>
      <w:proofErr w:type="spellEnd"/>
      <w:r w:rsidRPr="00F92DCB">
        <w:t xml:space="preserve"> </w:t>
      </w:r>
      <w:proofErr w:type="spellStart"/>
      <w:r w:rsidRPr="00F92DCB">
        <w:t>Title</w:t>
      </w:r>
      <w:proofErr w:type="spellEnd"/>
      <w:r w:rsidRPr="00F92DCB">
        <w:t xml:space="preserve">, </w:t>
      </w:r>
      <w:proofErr w:type="spellStart"/>
      <w:r w:rsidRPr="00F92DCB">
        <w:t>Description</w:t>
      </w:r>
      <w:proofErr w:type="spellEnd"/>
      <w:r w:rsidRPr="00F92DCB">
        <w:t xml:space="preserve">, </w:t>
      </w:r>
      <w:proofErr w:type="spellStart"/>
      <w:r w:rsidRPr="00F92DCB">
        <w:t>Keywords</w:t>
      </w:r>
      <w:proofErr w:type="spellEnd"/>
      <w:r w:rsidRPr="00F92DCB">
        <w:t>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 xml:space="preserve">* </w:t>
      </w:r>
      <w:proofErr w:type="spellStart"/>
      <w:r w:rsidRPr="00F92DCB">
        <w:t>Метатег</w:t>
      </w:r>
      <w:proofErr w:type="spellEnd"/>
      <w:r w:rsidRPr="00F92DCB">
        <w:t xml:space="preserve"> - HTML-теги, предназначенные для предоставления структурированных метаданных - информации о содержащейся на странице информации.</w:t>
      </w:r>
    </w:p>
    <w:p w:rsidR="00F92DCB" w:rsidRPr="00F92DCB" w:rsidRDefault="00F92DCB" w:rsidP="00F92DCB">
      <w:pPr>
        <w:tabs>
          <w:tab w:val="left" w:pos="2820"/>
        </w:tabs>
      </w:pPr>
      <w:r>
        <w:t>4.</w:t>
      </w:r>
      <w:r w:rsidRPr="00F92DCB">
        <w:t xml:space="preserve"> Требования к безопасности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При разработке программного кода разработчик должен применять методы безопасного программирования, включающие: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 xml:space="preserve">* Ручную и автоматизированную проверку кода на предмет </w:t>
      </w:r>
      <w:proofErr w:type="spellStart"/>
      <w:r w:rsidRPr="00F92DCB">
        <w:t>недекларируемых</w:t>
      </w:r>
      <w:proofErr w:type="spellEnd"/>
      <w:r w:rsidRPr="00F92DCB">
        <w:t xml:space="preserve"> возможностей;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 xml:space="preserve">* Использование при разработке доверенной аппаратной платформы с функциями защиты от </w:t>
      </w:r>
      <w:proofErr w:type="spellStart"/>
      <w:r w:rsidRPr="00F92DCB">
        <w:t>недекларированных</w:t>
      </w:r>
      <w:proofErr w:type="spellEnd"/>
      <w:r w:rsidRPr="00F92DCB">
        <w:t xml:space="preserve"> возможностей на системном и прикладном уровне;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Контроль версионности исходного кода;</w:t>
      </w:r>
    </w:p>
    <w:p w:rsidR="00F92DCB" w:rsidRPr="00F92DCB" w:rsidRDefault="00F92DCB" w:rsidP="00F92DCB">
      <w:pPr>
        <w:tabs>
          <w:tab w:val="left" w:pos="2820"/>
        </w:tabs>
      </w:pPr>
      <w:r w:rsidRPr="00F92DCB">
        <w:lastRenderedPageBreak/>
        <w:t>Сайт должен обеспечивать: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Обязательность авторизации для доступа к сайту.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Предотвращение несанкционированного доступа к информации и (или) передачи ее лицам, не имеющим права на доступ к информации;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Определение степени важности сигнатуры атаки и настройки оповещений или блокировки активности в зависимости от данного показателя;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Оповещение администратора сайта о попытках вторжения на сайт;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В частности, должны быть учтены следующие требования: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Пароли от учетных записей администраторов должны храниться в зашифрованном состоянии.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Каждая учетная запись, создаваемая для приложений или управляемая приложением, должна иметь уникальный идентификатор.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Создание и удаление системных объектов должно протоколироваться</w:t>
      </w:r>
    </w:p>
    <w:p w:rsidR="00F92DCB" w:rsidRPr="00F92DCB" w:rsidRDefault="00F92DCB" w:rsidP="00F92DCB">
      <w:pPr>
        <w:tabs>
          <w:tab w:val="left" w:pos="2820"/>
        </w:tabs>
      </w:pPr>
      <w:r>
        <w:t>5.</w:t>
      </w:r>
      <w:r w:rsidRPr="00F92DCB">
        <w:t xml:space="preserve"> Требования к интерфейсам пользователей и их шаблоны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Главная страница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Должна содержать следующие компоненты: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o Поля для авторизации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Поле для логина – электронной почты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Поле для пароля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o Кнопки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Кнопка “Войти’.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Кнопка “Поиск”.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 xml:space="preserve">* Страница </w:t>
      </w:r>
      <w:r w:rsidR="00476575">
        <w:t>Расписание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Должна содержать следующие компоненты: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* Таблица состоящую из следующих столбцов:</w:t>
      </w:r>
    </w:p>
    <w:p w:rsidR="00476575" w:rsidRDefault="00F92DCB" w:rsidP="00F92DCB">
      <w:pPr>
        <w:tabs>
          <w:tab w:val="left" w:pos="2820"/>
        </w:tabs>
      </w:pPr>
      <w:r w:rsidRPr="00F92DCB">
        <w:t xml:space="preserve">o </w:t>
      </w:r>
      <w:r w:rsidR="00476575">
        <w:t xml:space="preserve">Номер рейса </w:t>
      </w:r>
    </w:p>
    <w:p w:rsidR="00F92DCB" w:rsidRDefault="00476575" w:rsidP="00F92DCB">
      <w:pPr>
        <w:tabs>
          <w:tab w:val="left" w:pos="2820"/>
        </w:tabs>
      </w:pPr>
      <w:r>
        <w:t>o Пункт вылета/ прибытия</w:t>
      </w:r>
    </w:p>
    <w:p w:rsidR="00476575" w:rsidRPr="00F92DCB" w:rsidRDefault="00476575" w:rsidP="00F92DCB">
      <w:pPr>
        <w:tabs>
          <w:tab w:val="left" w:pos="2820"/>
        </w:tabs>
      </w:pPr>
      <w:r>
        <w:t>o</w:t>
      </w:r>
      <w:r>
        <w:t xml:space="preserve"> Дата вылета/ прибытия</w:t>
      </w:r>
    </w:p>
    <w:p w:rsidR="00F92DCB" w:rsidRPr="00F92DCB" w:rsidRDefault="00476575" w:rsidP="00F92DCB">
      <w:pPr>
        <w:tabs>
          <w:tab w:val="left" w:pos="2820"/>
        </w:tabs>
      </w:pPr>
      <w:r>
        <w:t xml:space="preserve">o Время </w:t>
      </w:r>
      <w:r w:rsidRPr="00476575">
        <w:t>вылета/ прибытия</w:t>
      </w:r>
    </w:p>
    <w:p w:rsidR="00F92DCB" w:rsidRDefault="00476575" w:rsidP="00F92DCB">
      <w:pPr>
        <w:tabs>
          <w:tab w:val="left" w:pos="2820"/>
        </w:tabs>
      </w:pPr>
      <w:r>
        <w:t>o Название авиакомпании</w:t>
      </w:r>
    </w:p>
    <w:p w:rsidR="00476575" w:rsidRPr="00F92DCB" w:rsidRDefault="00476575" w:rsidP="00F92DCB">
      <w:pPr>
        <w:tabs>
          <w:tab w:val="left" w:pos="2820"/>
        </w:tabs>
      </w:pPr>
      <w:r>
        <w:t>o</w:t>
      </w:r>
      <w:r>
        <w:t xml:space="preserve"> Класс</w:t>
      </w:r>
    </w:p>
    <w:p w:rsidR="00F92DCB" w:rsidRPr="00F92DCB" w:rsidRDefault="00476575" w:rsidP="00F92DCB">
      <w:pPr>
        <w:tabs>
          <w:tab w:val="left" w:pos="2820"/>
        </w:tabs>
      </w:pPr>
      <w:r>
        <w:t>6.</w:t>
      </w:r>
      <w:r w:rsidR="00F92DCB" w:rsidRPr="00F92DCB">
        <w:t xml:space="preserve"> Требования к структуре Базы Данных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Для разработки Базы Данных должн</w:t>
      </w:r>
      <w:r w:rsidR="00476575">
        <w:t xml:space="preserve">а быть использована СУБД </w:t>
      </w:r>
      <w:proofErr w:type="spellStart"/>
      <w:r w:rsidR="00476575">
        <w:rPr>
          <w:lang w:val="en-US"/>
        </w:rPr>
        <w:t>SQLlite</w:t>
      </w:r>
      <w:proofErr w:type="spellEnd"/>
      <w:r w:rsidRPr="00F92DCB">
        <w:t>, совместимая с версией 5.8.</w:t>
      </w:r>
    </w:p>
    <w:p w:rsidR="00F92DCB" w:rsidRPr="00F92DCB" w:rsidRDefault="00F92DCB" w:rsidP="00F92DCB">
      <w:pPr>
        <w:tabs>
          <w:tab w:val="left" w:pos="2820"/>
        </w:tabs>
      </w:pPr>
      <w:r w:rsidRPr="00F92DCB">
        <w:t>Сайт должен взаимодействовать с базой данных через программный интерфейс для следующих операций:</w:t>
      </w:r>
    </w:p>
    <w:p w:rsidR="00476575" w:rsidRPr="00476575" w:rsidRDefault="00F92DCB" w:rsidP="00F92DCB">
      <w:pPr>
        <w:tabs>
          <w:tab w:val="left" w:pos="2820"/>
        </w:tabs>
      </w:pPr>
      <w:r w:rsidRPr="00F92DCB">
        <w:lastRenderedPageBreak/>
        <w:t xml:space="preserve">* </w:t>
      </w:r>
      <w:r w:rsidR="00476575">
        <w:t>Управление данными об авиаперелетах.</w:t>
      </w:r>
    </w:p>
    <w:p w:rsidR="00F92DCB" w:rsidRPr="0094183F" w:rsidRDefault="00F92DCB" w:rsidP="00476575">
      <w:pPr>
        <w:tabs>
          <w:tab w:val="left" w:pos="2820"/>
        </w:tabs>
        <w:rPr>
          <w:lang w:val="en-US"/>
        </w:rPr>
      </w:pPr>
      <w:r w:rsidRPr="00F92DCB">
        <w:t xml:space="preserve">* </w:t>
      </w:r>
      <w:r w:rsidR="00476575">
        <w:t xml:space="preserve">Получение данных из Базы Данных. </w:t>
      </w:r>
    </w:p>
    <w:p w:rsidR="00800D6F" w:rsidRDefault="00800D6F" w:rsidP="00800D6F">
      <w:pPr>
        <w:tabs>
          <w:tab w:val="left" w:pos="2820"/>
        </w:tabs>
      </w:pPr>
    </w:p>
    <w:p w:rsidR="00800D6F" w:rsidRPr="00F704E2" w:rsidRDefault="00800D6F" w:rsidP="00800D6F"/>
    <w:sectPr w:rsidR="00800D6F" w:rsidRPr="00F70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4B8D"/>
    <w:multiLevelType w:val="hybridMultilevel"/>
    <w:tmpl w:val="B41E9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4638B"/>
    <w:multiLevelType w:val="hybridMultilevel"/>
    <w:tmpl w:val="1EE45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B"/>
    <w:rsid w:val="001C461B"/>
    <w:rsid w:val="00310B33"/>
    <w:rsid w:val="00476575"/>
    <w:rsid w:val="007E30B4"/>
    <w:rsid w:val="00800D6F"/>
    <w:rsid w:val="0094183F"/>
    <w:rsid w:val="009A593B"/>
    <w:rsid w:val="00B75F5D"/>
    <w:rsid w:val="00DA00BF"/>
    <w:rsid w:val="00F704E2"/>
    <w:rsid w:val="00F9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82EB2"/>
  <w15:chartTrackingRefBased/>
  <w15:docId w15:val="{1AD11E36-C658-4AAB-BA77-FEA73D82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4E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0D6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Перфильева Ольга Ивановна </dc:creator>
  <cp:keywords/>
  <dc:description/>
  <cp:lastModifiedBy>Андрей</cp:lastModifiedBy>
  <cp:revision>4</cp:revision>
  <dcterms:created xsi:type="dcterms:W3CDTF">2019-03-27T11:29:00Z</dcterms:created>
  <dcterms:modified xsi:type="dcterms:W3CDTF">2019-03-27T12:48:00Z</dcterms:modified>
</cp:coreProperties>
</file>